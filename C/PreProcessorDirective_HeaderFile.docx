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30A204A" w14:textId="26614E67" w:rsidR="003E64F1" w:rsidRDefault="00C22413">
              <w:pPr>
                <w:pStyle w:val="Publishwithline"/>
              </w:pPr>
              <w:r>
                <w:t>Pre-Processor Directive or Header File</w:t>
              </w:r>
            </w:p>
          </w:sdtContent>
        </w:sdt>
        <w:p w14:paraId="06858543" w14:textId="77777777" w:rsidR="003E64F1" w:rsidRDefault="003E64F1">
          <w:pPr>
            <w:pStyle w:val="underline"/>
          </w:pPr>
        </w:p>
        <w:p w14:paraId="4B560EAA" w14:textId="77777777" w:rsidR="003E64F1" w:rsidRDefault="0086549E">
          <w:pPr>
            <w:pStyle w:val="PadderBetweenControlandBody"/>
          </w:pPr>
        </w:p>
      </w:sdtContent>
    </w:sdt>
    <w:p w14:paraId="3F7D79DB" w14:textId="21E57B42" w:rsidR="003E64F1" w:rsidRDefault="00C22413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C</w:t>
      </w:r>
      <w:r>
        <w:rPr>
          <w:rFonts w:ascii="Roboto" w:hAnsi="Roboto"/>
          <w:color w:val="51565E"/>
          <w:shd w:val="clear" w:color="auto" w:fill="FFFFFF"/>
        </w:rPr>
        <w:t>onsider a preprocessor as a compilation process, which runs when the developer runs the program. It is a pre-process of execution of a program using </w:t>
      </w:r>
      <w:hyperlink r:id="rId6" w:tgtFrame="_blank" w:tooltip="c" w:history="1">
        <w:r>
          <w:rPr>
            <w:rStyle w:val="Hyperlink"/>
            <w:rFonts w:ascii="Roboto" w:hAnsi="Roboto"/>
            <w:color w:val="1179EF"/>
            <w:shd w:val="clear" w:color="auto" w:fill="FFFFFF"/>
          </w:rPr>
          <w:t>c</w:t>
        </w:r>
      </w:hyperlink>
      <w:r>
        <w:rPr>
          <w:rFonts w:ascii="Roboto" w:hAnsi="Roboto"/>
          <w:color w:val="51565E"/>
          <w:shd w:val="clear" w:color="auto" w:fill="FFFFFF"/>
        </w:rPr>
        <w:t>/</w:t>
      </w:r>
      <w:proofErr w:type="spellStart"/>
      <w:r>
        <w:fldChar w:fldCharType="begin"/>
      </w:r>
      <w:r>
        <w:instrText>HYPERLINK "https://www.simplilearn.com/tutorials/cpp-tutorial/learn-cpp-basics" \o "c++ language" \t "_blank"</w:instrText>
      </w:r>
      <w:r>
        <w:fldChar w:fldCharType="separate"/>
      </w:r>
      <w:r>
        <w:rPr>
          <w:rStyle w:val="Hyperlink"/>
          <w:rFonts w:ascii="Roboto" w:hAnsi="Roboto"/>
          <w:color w:val="1179EF"/>
          <w:shd w:val="clear" w:color="auto" w:fill="FFFFFF"/>
        </w:rPr>
        <w:t>c++</w:t>
      </w:r>
      <w:proofErr w:type="spellEnd"/>
      <w:r>
        <w:rPr>
          <w:rStyle w:val="Hyperlink"/>
          <w:rFonts w:ascii="Roboto" w:hAnsi="Roboto"/>
          <w:color w:val="1179EF"/>
          <w:shd w:val="clear" w:color="auto" w:fill="FFFFFF"/>
        </w:rPr>
        <w:t xml:space="preserve"> language</w:t>
      </w:r>
      <w:r>
        <w:fldChar w:fldCharType="end"/>
      </w:r>
      <w:r>
        <w:rPr>
          <w:rFonts w:ascii="Roboto" w:hAnsi="Roboto"/>
          <w:color w:val="51565E"/>
          <w:shd w:val="clear" w:color="auto" w:fill="FFFFFF"/>
        </w:rPr>
        <w:t>. To initialize a process of preprocessor commands, it's mandated to define with a hash symbol (#).</w:t>
      </w:r>
    </w:p>
    <w:p w14:paraId="1CA24BD4" w14:textId="77777777" w:rsidR="00C22413" w:rsidRDefault="00C22413">
      <w:pPr>
        <w:rPr>
          <w:rFonts w:ascii="Roboto" w:hAnsi="Roboto"/>
          <w:color w:val="51565E"/>
          <w:shd w:val="clear" w:color="auto" w:fill="FFFFFF"/>
        </w:rPr>
      </w:pPr>
    </w:p>
    <w:p w14:paraId="5A107E56" w14:textId="683F6775" w:rsidR="00C22413" w:rsidRDefault="00C22413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To execute a preprocessor program on a certain statement, some of the preprocessor directives types are: </w:t>
      </w:r>
    </w:p>
    <w:p w14:paraId="70B70DE3" w14:textId="4792B317" w:rsidR="00C22413" w:rsidRDefault="00C22413" w:rsidP="00C2241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C22413">
        <w:rPr>
          <w:rFonts w:ascii="Roboto" w:eastAsia="Times New Roman" w:hAnsi="Roboto" w:cs="Times New Roman"/>
          <w:color w:val="51565E"/>
          <w:sz w:val="24"/>
          <w:szCs w:val="24"/>
        </w:rPr>
        <w:t>#include: It helps to insert a certain header from another file.</w:t>
      </w:r>
      <w:r>
        <w:rPr>
          <w:rFonts w:ascii="Roboto" w:eastAsia="Times New Roman" w:hAnsi="Roboto" w:cs="Times New Roman"/>
          <w:color w:val="51565E"/>
          <w:sz w:val="24"/>
          <w:szCs w:val="24"/>
        </w:rPr>
        <w:t xml:space="preserve"> E.g. #include&lt;stdio.h&gt;</w:t>
      </w:r>
    </w:p>
    <w:p w14:paraId="33DF174C" w14:textId="4D9E8A07" w:rsidR="00C22413" w:rsidRPr="00C22413" w:rsidRDefault="00C22413" w:rsidP="00C2241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C22413">
        <w:rPr>
          <w:rFonts w:ascii="Roboto" w:eastAsia="Times New Roman" w:hAnsi="Roboto" w:cs="Times New Roman"/>
          <w:color w:val="51565E"/>
          <w:sz w:val="24"/>
          <w:szCs w:val="24"/>
        </w:rPr>
        <w:t>#error and #warning: It can be used for generating errors and warnings.</w:t>
      </w:r>
      <w:r>
        <w:rPr>
          <w:rFonts w:ascii="Roboto" w:eastAsia="Times New Roman" w:hAnsi="Roboto" w:cs="Times New Roman"/>
          <w:color w:val="51565E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51565E"/>
          <w:sz w:val="24"/>
          <w:szCs w:val="24"/>
        </w:rPr>
        <w:t>E.g. #error message</w:t>
      </w:r>
    </w:p>
    <w:p w14:paraId="1342DDFB" w14:textId="7C3F462A" w:rsidR="00C22413" w:rsidRPr="00C22413" w:rsidRDefault="00C22413" w:rsidP="00C22413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C22413">
        <w:rPr>
          <w:rFonts w:ascii="Roboto" w:eastAsia="Times New Roman" w:hAnsi="Roboto" w:cs="Times New Roman"/>
          <w:color w:val="51565E"/>
          <w:sz w:val="24"/>
          <w:szCs w:val="24"/>
        </w:rPr>
        <w:t>#line: It handles the line numbers on the errors and warnings. It can be used to change the line number and source files while generating output during compile time.</w:t>
      </w:r>
      <w:r>
        <w:rPr>
          <w:rFonts w:ascii="Roboto" w:eastAsia="Times New Roman" w:hAnsi="Roboto" w:cs="Times New Roman"/>
          <w:color w:val="51565E"/>
          <w:sz w:val="24"/>
          <w:szCs w:val="24"/>
        </w:rPr>
        <w:t xml:space="preserve"> E.g. #line &lt;new line number&gt; &lt;new file name&gt;</w:t>
      </w:r>
    </w:p>
    <w:p w14:paraId="071E100F" w14:textId="77777777" w:rsidR="00C22413" w:rsidRPr="00C22413" w:rsidRDefault="00C22413" w:rsidP="00C22413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</w:p>
    <w:p w14:paraId="7C037DCC" w14:textId="77777777" w:rsidR="00C22413" w:rsidRDefault="00C22413"/>
    <w:sectPr w:rsidR="00C224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0F4"/>
    <w:multiLevelType w:val="multilevel"/>
    <w:tmpl w:val="6AC8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53E7A"/>
    <w:multiLevelType w:val="multilevel"/>
    <w:tmpl w:val="1CF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132F70"/>
    <w:multiLevelType w:val="multilevel"/>
    <w:tmpl w:val="43E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280541">
    <w:abstractNumId w:val="1"/>
  </w:num>
  <w:num w:numId="2" w16cid:durableId="1735003883">
    <w:abstractNumId w:val="2"/>
  </w:num>
  <w:num w:numId="3" w16cid:durableId="15255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C22413"/>
    <w:rsid w:val="003E64F1"/>
    <w:rsid w:val="0086549E"/>
    <w:rsid w:val="00B917F2"/>
    <w:rsid w:val="00C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CF98"/>
  <w15:docId w15:val="{3D10D0E0-0E69-4DB9-8388-C447D7D8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C22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plilearn.com/c-programming-artic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21565-CCC8-4155-A1A7-D3B07642981B}"/>
      </w:docPartPr>
      <w:docPartBody>
        <w:p w:rsidR="00E50214" w:rsidRDefault="00E50214">
          <w:r w:rsidRPr="00A975F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14"/>
    <w:rsid w:val="00E5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2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Pre-Processor Directive or Header File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 Maurya</cp:lastModifiedBy>
  <cp:revision>1</cp:revision>
  <dcterms:created xsi:type="dcterms:W3CDTF">2023-12-17T02:16:00Z</dcterms:created>
  <dcterms:modified xsi:type="dcterms:W3CDTF">2023-12-17T02:28:00Z</dcterms:modified>
</cp:coreProperties>
</file>